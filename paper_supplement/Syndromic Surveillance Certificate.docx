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8BC8" w14:textId="42129F15" w:rsidR="00500E36" w:rsidRPr="003F36E1" w:rsidRDefault="0005791B" w:rsidP="003F7405">
      <w:pPr>
        <w:pStyle w:val="Subtitle"/>
      </w:pPr>
      <w:r>
        <w:t>Data analysis and Syndromic surveillance programming in R</w:t>
      </w:r>
    </w:p>
    <w:p w14:paraId="41ED2A3C" w14:textId="77777777" w:rsidR="00500E36" w:rsidRPr="00637172" w:rsidRDefault="00EE4D88" w:rsidP="00562968">
      <w:pPr>
        <w:pStyle w:val="Heading1"/>
        <w:spacing w:after="0"/>
      </w:pPr>
      <w:sdt>
        <w:sdtPr>
          <w:alias w:val="This certifies that:"/>
          <w:tag w:val="This certifies that:"/>
          <w:id w:val="-59648090"/>
          <w:placeholder>
            <w:docPart w:val="00E92CCB37A74C54B4BE23907DDA9AB2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14:paraId="427A0A93" w14:textId="7D2952E4" w:rsidR="00500E36" w:rsidRDefault="00500E36" w:rsidP="00562968">
      <w:pPr>
        <w:pStyle w:val="Title"/>
        <w:spacing w:before="0" w:after="720"/>
      </w:pPr>
    </w:p>
    <w:p w14:paraId="5EF48DE1" w14:textId="122152B1" w:rsidR="000D4580" w:rsidRPr="000D4580" w:rsidRDefault="00C92BEA" w:rsidP="000D4580">
      <w:pPr>
        <w:spacing w:after="0"/>
      </w:pPr>
      <w:r w:rsidRPr="000D4580">
        <w:t>has successfully completed the “</w:t>
      </w:r>
      <w:r w:rsidR="0005791B">
        <w:t>Data Analysis and Syndromic Surveillance Programming in R”</w:t>
      </w:r>
      <w:r w:rsidRPr="000D4580">
        <w:t xml:space="preserve">, </w:t>
      </w:r>
    </w:p>
    <w:p w14:paraId="66F3E0D4" w14:textId="125C5504" w:rsidR="000D4580" w:rsidRPr="000D4580" w:rsidRDefault="00C92BEA" w:rsidP="000D4580">
      <w:pPr>
        <w:spacing w:after="0"/>
        <w:rPr>
          <w:sz w:val="24"/>
        </w:rPr>
      </w:pPr>
      <w:r w:rsidRPr="000D4580">
        <w:rPr>
          <w:sz w:val="24"/>
        </w:rPr>
        <w:t>hosted</w:t>
      </w:r>
      <w:r w:rsidR="0044577B"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 w:rsidR="0044577B">
        <w:rPr>
          <w:sz w:val="24"/>
        </w:rPr>
        <w:t>USAID-DELTA Liberia</w:t>
      </w:r>
    </w:p>
    <w:p w14:paraId="1FEAB89B" w14:textId="4C658A04" w:rsidR="000D4580" w:rsidRDefault="00C92BEA" w:rsidP="00562968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 w:rsidR="0005791B">
        <w:rPr>
          <w:sz w:val="24"/>
        </w:rPr>
        <w:t>Nicholas Link</w:t>
      </w:r>
      <w:r w:rsidR="000D4580" w:rsidRPr="000D4580">
        <w:rPr>
          <w:sz w:val="24"/>
        </w:rPr>
        <w:t>.</w:t>
      </w:r>
      <w:r w:rsidR="00500E36" w:rsidRPr="000D4580">
        <w:rPr>
          <w:sz w:val="24"/>
        </w:rPr>
        <w:t xml:space="preserve"> </w:t>
      </w:r>
    </w:p>
    <w:p w14:paraId="3392F92E" w14:textId="77777777" w:rsidR="00562968" w:rsidRPr="00562968" w:rsidRDefault="00562968" w:rsidP="00562968">
      <w:pPr>
        <w:spacing w:after="0"/>
        <w:rPr>
          <w:sz w:val="24"/>
        </w:rPr>
      </w:pPr>
    </w:p>
    <w:p w14:paraId="0AB8DCB7" w14:textId="36343DF6" w:rsidR="00500E36" w:rsidRDefault="0005791B" w:rsidP="000D4580">
      <w:pPr>
        <w:spacing w:after="0"/>
      </w:pPr>
      <w:r>
        <w:t>9-13</w:t>
      </w:r>
      <w:r w:rsidR="000D4580">
        <w:t xml:space="preserve"> </w:t>
      </w:r>
      <w:proofErr w:type="gramStart"/>
      <w:r w:rsidR="000D4580">
        <w:t>December,</w:t>
      </w:r>
      <w:proofErr w:type="gramEnd"/>
      <w:r w:rsidR="000D4580">
        <w:t xml:space="preserve"> 2024</w:t>
      </w:r>
    </w:p>
    <w:p w14:paraId="70F81A1D" w14:textId="203D9811" w:rsidR="000D4580" w:rsidRDefault="0005791B" w:rsidP="000D4580">
      <w:pPr>
        <w:spacing w:after="0"/>
      </w:pPr>
      <w:r>
        <w:t>Monrovia</w:t>
      </w:r>
      <w:r w:rsidR="000D4580">
        <w:t xml:space="preserve">, </w:t>
      </w:r>
      <w:r>
        <w:t>Liberia</w:t>
      </w:r>
    </w:p>
    <w:p w14:paraId="790ECF3B" w14:textId="77777777" w:rsidR="000D4580" w:rsidRDefault="000D4580" w:rsidP="000D4580">
      <w:pPr>
        <w:spacing w:after="0"/>
      </w:pPr>
    </w:p>
    <w:p w14:paraId="4830FEA6" w14:textId="77777777" w:rsidR="00F03457" w:rsidRPr="00FF3C00" w:rsidRDefault="00F03457" w:rsidP="000D4580">
      <w:pPr>
        <w:spacing w:after="0"/>
        <w:rPr>
          <w:sz w:val="12"/>
        </w:rPr>
      </w:pPr>
    </w:p>
    <w:p w14:paraId="1AA5F5A8" w14:textId="77777777" w:rsidR="00FF3C00" w:rsidRPr="00FF3C00" w:rsidRDefault="00FF3C00" w:rsidP="000D4580">
      <w:pPr>
        <w:spacing w:after="0"/>
        <w:rPr>
          <w:sz w:val="22"/>
        </w:rPr>
      </w:pPr>
    </w:p>
    <w:p w14:paraId="6BCDEF37" w14:textId="77777777" w:rsidR="00F03457" w:rsidRDefault="00F03457" w:rsidP="000D4580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14:paraId="7A7A4C56" w14:textId="77777777" w:rsidTr="00F03457">
        <w:trPr>
          <w:trHeight w:val="576"/>
          <w:jc w:val="center"/>
        </w:trPr>
        <w:tc>
          <w:tcPr>
            <w:tcW w:w="3927" w:type="dxa"/>
            <w:vAlign w:val="bottom"/>
          </w:tcPr>
          <w:p w14:paraId="565F123B" w14:textId="70452B7A" w:rsidR="0005145F" w:rsidRDefault="00954B95" w:rsidP="00F03457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184B4803" w14:textId="45D4C39C" w:rsidR="000D4580" w:rsidRDefault="00954B95" w:rsidP="00F03457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1B16681E" w14:textId="1BE27B24" w:rsidR="000D4580" w:rsidRPr="000D4580" w:rsidRDefault="000D4580" w:rsidP="00F03457">
            <w:pPr>
              <w:pStyle w:val="Signature"/>
              <w:spacing w:after="0"/>
            </w:pPr>
            <w:r>
              <w:t xml:space="preserve">Harvard </w:t>
            </w:r>
            <w:r w:rsidR="00954B95">
              <w:t>School of Public Health</w:t>
            </w:r>
          </w:p>
        </w:tc>
        <w:tc>
          <w:tcPr>
            <w:tcW w:w="2946" w:type="dxa"/>
            <w:vAlign w:val="bottom"/>
          </w:tcPr>
          <w:p w14:paraId="45A5163F" w14:textId="77777777" w:rsidR="00A91699" w:rsidRPr="00A91699" w:rsidRDefault="00A91699" w:rsidP="00F03457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3E05AAE8" w14:textId="4FA4AD52" w:rsidR="0005145F" w:rsidRDefault="0005145F" w:rsidP="00F03457">
            <w:pPr>
              <w:pStyle w:val="Signature"/>
              <w:spacing w:after="0"/>
            </w:pPr>
          </w:p>
        </w:tc>
      </w:tr>
    </w:tbl>
    <w:p w14:paraId="40CF7913" w14:textId="1F4DD2F5" w:rsidR="00166B5E" w:rsidRDefault="00166B5E" w:rsidP="00FF3C00">
      <w:pPr>
        <w:jc w:val="both"/>
      </w:pPr>
    </w:p>
    <w:p w14:paraId="192EC666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327DF4F3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1523893868"/>
          <w:placeholder>
            <w:docPart w:val="547096E065D2402982EDCCF0DAFB0003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252ADA1B" w14:textId="5687FBC1" w:rsidR="00166B5E" w:rsidRDefault="00C237C6" w:rsidP="00166B5E">
      <w:pPr>
        <w:pStyle w:val="Title"/>
        <w:spacing w:before="0" w:after="720"/>
      </w:pPr>
      <w:r>
        <w:t xml:space="preserve">Ernest </w:t>
      </w:r>
      <w:r w:rsidR="00F9775A">
        <w:t xml:space="preserve">m. </w:t>
      </w:r>
      <w:r>
        <w:t>kiazolu jr.</w:t>
      </w:r>
    </w:p>
    <w:p w14:paraId="77FE10C0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68D598DF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65569E6B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47084EEE" w14:textId="77777777" w:rsidR="00166B5E" w:rsidRPr="00562968" w:rsidRDefault="00166B5E" w:rsidP="00166B5E">
      <w:pPr>
        <w:spacing w:after="0"/>
        <w:rPr>
          <w:sz w:val="24"/>
        </w:rPr>
      </w:pPr>
    </w:p>
    <w:p w14:paraId="24C8D50F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47A256B2" w14:textId="77777777" w:rsidR="00166B5E" w:rsidRDefault="00166B5E" w:rsidP="00166B5E">
      <w:pPr>
        <w:spacing w:after="0"/>
      </w:pPr>
      <w:r>
        <w:t>Monrovia, Liberia</w:t>
      </w:r>
    </w:p>
    <w:p w14:paraId="39E4D7FC" w14:textId="77777777" w:rsidR="00166B5E" w:rsidRDefault="00166B5E" w:rsidP="00166B5E">
      <w:pPr>
        <w:spacing w:after="0"/>
      </w:pPr>
    </w:p>
    <w:p w14:paraId="1B3EB8EA" w14:textId="77777777" w:rsidR="00166B5E" w:rsidRPr="00FF3C00" w:rsidRDefault="00166B5E" w:rsidP="00166B5E">
      <w:pPr>
        <w:spacing w:after="0"/>
        <w:rPr>
          <w:sz w:val="12"/>
        </w:rPr>
      </w:pPr>
    </w:p>
    <w:p w14:paraId="50489EBB" w14:textId="77777777" w:rsidR="00166B5E" w:rsidRPr="00FF3C00" w:rsidRDefault="00166B5E" w:rsidP="00166B5E">
      <w:pPr>
        <w:spacing w:after="0"/>
        <w:rPr>
          <w:sz w:val="22"/>
        </w:rPr>
      </w:pPr>
    </w:p>
    <w:p w14:paraId="0CFE4ED8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3E058B45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13235EF5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4EFE901B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16EB3101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57C3BAFE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0AE994FE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75BCBC57" w14:textId="77777777" w:rsidR="00166B5E" w:rsidRDefault="00166B5E" w:rsidP="00166B5E">
      <w:pPr>
        <w:jc w:val="both"/>
      </w:pPr>
    </w:p>
    <w:p w14:paraId="2547FA2B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5555039C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409548127"/>
          <w:placeholder>
            <w:docPart w:val="DB7E7DB0E49840408DFABC3042E8FB87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39785628" w14:textId="5D5A91E3" w:rsidR="00166B5E" w:rsidRDefault="00C237C6" w:rsidP="00166B5E">
      <w:pPr>
        <w:pStyle w:val="Title"/>
        <w:spacing w:before="0" w:after="720"/>
      </w:pPr>
      <w:r>
        <w:t>caselia akiti</w:t>
      </w:r>
    </w:p>
    <w:p w14:paraId="588E183E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5E44E8F3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14A997BC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492EB886" w14:textId="77777777" w:rsidR="00166B5E" w:rsidRPr="00562968" w:rsidRDefault="00166B5E" w:rsidP="00166B5E">
      <w:pPr>
        <w:spacing w:after="0"/>
        <w:rPr>
          <w:sz w:val="24"/>
        </w:rPr>
      </w:pPr>
    </w:p>
    <w:p w14:paraId="2069D37C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16E2F79E" w14:textId="77777777" w:rsidR="00166B5E" w:rsidRDefault="00166B5E" w:rsidP="00166B5E">
      <w:pPr>
        <w:spacing w:after="0"/>
      </w:pPr>
      <w:r>
        <w:t>Monrovia, Liberia</w:t>
      </w:r>
    </w:p>
    <w:p w14:paraId="1C422B63" w14:textId="77777777" w:rsidR="00166B5E" w:rsidRDefault="00166B5E" w:rsidP="00166B5E">
      <w:pPr>
        <w:spacing w:after="0"/>
      </w:pPr>
    </w:p>
    <w:p w14:paraId="31873747" w14:textId="77777777" w:rsidR="00166B5E" w:rsidRPr="00FF3C00" w:rsidRDefault="00166B5E" w:rsidP="00166B5E">
      <w:pPr>
        <w:spacing w:after="0"/>
        <w:rPr>
          <w:sz w:val="12"/>
        </w:rPr>
      </w:pPr>
    </w:p>
    <w:p w14:paraId="2B606F1E" w14:textId="77777777" w:rsidR="00166B5E" w:rsidRPr="00FF3C00" w:rsidRDefault="00166B5E" w:rsidP="00166B5E">
      <w:pPr>
        <w:spacing w:after="0"/>
        <w:rPr>
          <w:sz w:val="22"/>
        </w:rPr>
      </w:pPr>
    </w:p>
    <w:p w14:paraId="2D93A0F3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344D4776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139255F5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6FF85D03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26152118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13A369DE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7F211C72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13BB5210" w14:textId="77777777" w:rsidR="00166B5E" w:rsidRDefault="00166B5E" w:rsidP="00166B5E">
      <w:pPr>
        <w:jc w:val="both"/>
      </w:pPr>
    </w:p>
    <w:p w14:paraId="6ABD63CE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7EAAC63A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474130287"/>
          <w:placeholder>
            <w:docPart w:val="65BED304551F472481DDE68059A01AD4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78838A97" w14:textId="2197A1D2" w:rsidR="00166B5E" w:rsidRDefault="00F9775A" w:rsidP="00166B5E">
      <w:pPr>
        <w:pStyle w:val="Title"/>
        <w:spacing w:before="0" w:after="720"/>
      </w:pPr>
      <w:r>
        <w:t xml:space="preserve">lawrence s. </w:t>
      </w:r>
      <w:r w:rsidR="00C237C6">
        <w:t>jeff</w:t>
      </w:r>
      <w:r>
        <w:t>e</w:t>
      </w:r>
      <w:r w:rsidR="00C237C6">
        <w:t>ry</w:t>
      </w:r>
    </w:p>
    <w:p w14:paraId="6968B5DE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7115FEF4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73E2D9C3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60C9093F" w14:textId="77777777" w:rsidR="00166B5E" w:rsidRPr="00562968" w:rsidRDefault="00166B5E" w:rsidP="00166B5E">
      <w:pPr>
        <w:spacing w:after="0"/>
        <w:rPr>
          <w:sz w:val="24"/>
        </w:rPr>
      </w:pPr>
    </w:p>
    <w:p w14:paraId="1B749606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62AC1961" w14:textId="77777777" w:rsidR="00166B5E" w:rsidRDefault="00166B5E" w:rsidP="00166B5E">
      <w:pPr>
        <w:spacing w:after="0"/>
      </w:pPr>
      <w:r>
        <w:t>Monrovia, Liberia</w:t>
      </w:r>
    </w:p>
    <w:p w14:paraId="7F5676BA" w14:textId="77777777" w:rsidR="00166B5E" w:rsidRDefault="00166B5E" w:rsidP="00166B5E">
      <w:pPr>
        <w:spacing w:after="0"/>
      </w:pPr>
    </w:p>
    <w:p w14:paraId="3315AB44" w14:textId="77777777" w:rsidR="00166B5E" w:rsidRPr="00FF3C00" w:rsidRDefault="00166B5E" w:rsidP="00166B5E">
      <w:pPr>
        <w:spacing w:after="0"/>
        <w:rPr>
          <w:sz w:val="12"/>
        </w:rPr>
      </w:pPr>
    </w:p>
    <w:p w14:paraId="6158268B" w14:textId="77777777" w:rsidR="00166B5E" w:rsidRPr="00FF3C00" w:rsidRDefault="00166B5E" w:rsidP="00166B5E">
      <w:pPr>
        <w:spacing w:after="0"/>
        <w:rPr>
          <w:sz w:val="22"/>
        </w:rPr>
      </w:pPr>
    </w:p>
    <w:p w14:paraId="0DCB9058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590A75F5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556D3E62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5AFF1B34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07C37F6C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71FC0A6E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6D2900A4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015C24E1" w14:textId="77777777" w:rsidR="00166B5E" w:rsidRDefault="00166B5E" w:rsidP="00166B5E">
      <w:pPr>
        <w:jc w:val="both"/>
      </w:pPr>
    </w:p>
    <w:p w14:paraId="177EE1E6" w14:textId="77777777" w:rsidR="00166B5E" w:rsidRPr="003F36E1" w:rsidRDefault="00166B5E" w:rsidP="00166B5E">
      <w:pPr>
        <w:pStyle w:val="Subtitle"/>
      </w:pPr>
      <w:r>
        <w:br w:type="page"/>
      </w:r>
      <w:r>
        <w:lastRenderedPageBreak/>
        <w:t>Data analysis and Syndromic surveillance programming in R</w:t>
      </w:r>
    </w:p>
    <w:p w14:paraId="79ACE21C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1091123780"/>
          <w:placeholder>
            <w:docPart w:val="02FAE52E04344126B3D397230A66B4DD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786B36CB" w14:textId="3FC43C53" w:rsidR="00166B5E" w:rsidRDefault="00C237C6" w:rsidP="00166B5E">
      <w:pPr>
        <w:pStyle w:val="Title"/>
        <w:spacing w:before="0" w:after="720"/>
      </w:pPr>
      <w:r>
        <w:t xml:space="preserve">glasco </w:t>
      </w:r>
      <w:r w:rsidR="00F9775A">
        <w:t xml:space="preserve">M. </w:t>
      </w:r>
      <w:r>
        <w:t>bloe</w:t>
      </w:r>
    </w:p>
    <w:p w14:paraId="4421F5DE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65E223AE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2F7FC8D7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5448B8E5" w14:textId="77777777" w:rsidR="00166B5E" w:rsidRPr="00562968" w:rsidRDefault="00166B5E" w:rsidP="00166B5E">
      <w:pPr>
        <w:spacing w:after="0"/>
        <w:rPr>
          <w:sz w:val="24"/>
        </w:rPr>
      </w:pPr>
    </w:p>
    <w:p w14:paraId="04EA0C67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21EA6B6A" w14:textId="77777777" w:rsidR="00166B5E" w:rsidRDefault="00166B5E" w:rsidP="00166B5E">
      <w:pPr>
        <w:spacing w:after="0"/>
      </w:pPr>
      <w:r>
        <w:t>Monrovia, Liberia</w:t>
      </w:r>
    </w:p>
    <w:p w14:paraId="39278A7D" w14:textId="77777777" w:rsidR="00166B5E" w:rsidRDefault="00166B5E" w:rsidP="00166B5E">
      <w:pPr>
        <w:spacing w:after="0"/>
      </w:pPr>
    </w:p>
    <w:p w14:paraId="3CF8B41A" w14:textId="77777777" w:rsidR="00166B5E" w:rsidRPr="00FF3C00" w:rsidRDefault="00166B5E" w:rsidP="00166B5E">
      <w:pPr>
        <w:spacing w:after="0"/>
        <w:rPr>
          <w:sz w:val="12"/>
        </w:rPr>
      </w:pPr>
    </w:p>
    <w:p w14:paraId="2C22295B" w14:textId="77777777" w:rsidR="00166B5E" w:rsidRPr="00FF3C00" w:rsidRDefault="00166B5E" w:rsidP="00166B5E">
      <w:pPr>
        <w:spacing w:after="0"/>
        <w:rPr>
          <w:sz w:val="22"/>
        </w:rPr>
      </w:pPr>
    </w:p>
    <w:p w14:paraId="35994EB8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1716502B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556DA755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6AB95473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62E9A12F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37D96702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2A5196E3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4E0E42F5" w14:textId="77777777" w:rsidR="00166B5E" w:rsidRDefault="00166B5E" w:rsidP="00166B5E">
      <w:pPr>
        <w:jc w:val="both"/>
      </w:pPr>
    </w:p>
    <w:p w14:paraId="64A93446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4A474469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795754817"/>
          <w:placeholder>
            <w:docPart w:val="D8CD760FC9DE4EA7B11E0FF8C56F58A8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2B1847F6" w14:textId="381EBA89" w:rsidR="00166B5E" w:rsidRDefault="00C237C6" w:rsidP="00166B5E">
      <w:pPr>
        <w:pStyle w:val="Title"/>
        <w:spacing w:before="0" w:after="720"/>
      </w:pPr>
      <w:r>
        <w:t xml:space="preserve">joshua </w:t>
      </w:r>
      <w:r w:rsidR="00F9775A">
        <w:t xml:space="preserve">Garpu </w:t>
      </w:r>
      <w:r>
        <w:t>brown</w:t>
      </w:r>
    </w:p>
    <w:p w14:paraId="5D8D7DB6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181C84B0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191B180D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3F766278" w14:textId="77777777" w:rsidR="00166B5E" w:rsidRPr="00562968" w:rsidRDefault="00166B5E" w:rsidP="00166B5E">
      <w:pPr>
        <w:spacing w:after="0"/>
        <w:rPr>
          <w:sz w:val="24"/>
        </w:rPr>
      </w:pPr>
    </w:p>
    <w:p w14:paraId="3BAC74D4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620ABDAF" w14:textId="77777777" w:rsidR="00166B5E" w:rsidRDefault="00166B5E" w:rsidP="00166B5E">
      <w:pPr>
        <w:spacing w:after="0"/>
      </w:pPr>
      <w:r>
        <w:t>Monrovia, Liberia</w:t>
      </w:r>
    </w:p>
    <w:p w14:paraId="511BC627" w14:textId="77777777" w:rsidR="00166B5E" w:rsidRDefault="00166B5E" w:rsidP="00166B5E">
      <w:pPr>
        <w:spacing w:after="0"/>
      </w:pPr>
    </w:p>
    <w:p w14:paraId="318DAF5E" w14:textId="77777777" w:rsidR="00166B5E" w:rsidRPr="00FF3C00" w:rsidRDefault="00166B5E" w:rsidP="00166B5E">
      <w:pPr>
        <w:spacing w:after="0"/>
        <w:rPr>
          <w:sz w:val="12"/>
        </w:rPr>
      </w:pPr>
    </w:p>
    <w:p w14:paraId="238D83E3" w14:textId="77777777" w:rsidR="00166B5E" w:rsidRPr="00FF3C00" w:rsidRDefault="00166B5E" w:rsidP="00166B5E">
      <w:pPr>
        <w:spacing w:after="0"/>
        <w:rPr>
          <w:sz w:val="22"/>
        </w:rPr>
      </w:pPr>
    </w:p>
    <w:p w14:paraId="07097409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7839D9FA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10B52536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106134FA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7C3A22AC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5D51281A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0D7C64F6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5E6C36E4" w14:textId="77777777" w:rsidR="00166B5E" w:rsidRDefault="00166B5E" w:rsidP="00166B5E">
      <w:pPr>
        <w:jc w:val="both"/>
      </w:pPr>
    </w:p>
    <w:p w14:paraId="149237FA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487A2D2A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43506558"/>
          <w:placeholder>
            <w:docPart w:val="9CB055CFC65F46E98349F94ED49E2690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122378B5" w14:textId="6A424413" w:rsidR="00166B5E" w:rsidRDefault="00C237C6" w:rsidP="00166B5E">
      <w:pPr>
        <w:pStyle w:val="Title"/>
        <w:spacing w:before="0" w:after="720"/>
      </w:pPr>
      <w:r>
        <w:t>luke krangar</w:t>
      </w:r>
    </w:p>
    <w:p w14:paraId="75DA6010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55A43B60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1886AB91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01709D6A" w14:textId="77777777" w:rsidR="00166B5E" w:rsidRPr="00562968" w:rsidRDefault="00166B5E" w:rsidP="00166B5E">
      <w:pPr>
        <w:spacing w:after="0"/>
        <w:rPr>
          <w:sz w:val="24"/>
        </w:rPr>
      </w:pPr>
    </w:p>
    <w:p w14:paraId="5853A6C6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1C31EDC6" w14:textId="77777777" w:rsidR="00166B5E" w:rsidRDefault="00166B5E" w:rsidP="00166B5E">
      <w:pPr>
        <w:spacing w:after="0"/>
      </w:pPr>
      <w:r>
        <w:t>Monrovia, Liberia</w:t>
      </w:r>
    </w:p>
    <w:p w14:paraId="427B7CD4" w14:textId="77777777" w:rsidR="00166B5E" w:rsidRDefault="00166B5E" w:rsidP="00166B5E">
      <w:pPr>
        <w:spacing w:after="0"/>
      </w:pPr>
    </w:p>
    <w:p w14:paraId="167097D3" w14:textId="77777777" w:rsidR="00166B5E" w:rsidRPr="00FF3C00" w:rsidRDefault="00166B5E" w:rsidP="00166B5E">
      <w:pPr>
        <w:spacing w:after="0"/>
        <w:rPr>
          <w:sz w:val="12"/>
        </w:rPr>
      </w:pPr>
    </w:p>
    <w:p w14:paraId="787D4613" w14:textId="77777777" w:rsidR="00166B5E" w:rsidRPr="00FF3C00" w:rsidRDefault="00166B5E" w:rsidP="00166B5E">
      <w:pPr>
        <w:spacing w:after="0"/>
        <w:rPr>
          <w:sz w:val="22"/>
        </w:rPr>
      </w:pPr>
    </w:p>
    <w:p w14:paraId="78F65197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290D19C9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1CA51674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045B18B7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35CFDD47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0268BA7F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06C75B7A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76A302E8" w14:textId="77777777" w:rsidR="00166B5E" w:rsidRDefault="00166B5E" w:rsidP="00166B5E">
      <w:pPr>
        <w:jc w:val="both"/>
      </w:pPr>
    </w:p>
    <w:p w14:paraId="68CB328C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565F0B10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305848646"/>
          <w:placeholder>
            <w:docPart w:val="E7DEE66BFBE542A68DCCA236570ECC19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17384C5E" w14:textId="33A71017" w:rsidR="00166B5E" w:rsidRDefault="00C237C6" w:rsidP="00166B5E">
      <w:pPr>
        <w:pStyle w:val="Title"/>
        <w:spacing w:before="0" w:after="720"/>
      </w:pPr>
      <w:r>
        <w:t xml:space="preserve">robert </w:t>
      </w:r>
      <w:r w:rsidR="00F9775A">
        <w:t>gonpou mesleh, jr.</w:t>
      </w:r>
    </w:p>
    <w:p w14:paraId="65D666AC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6D2DBAFC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0E6B41F9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43CE9AA4" w14:textId="77777777" w:rsidR="00166B5E" w:rsidRPr="00562968" w:rsidRDefault="00166B5E" w:rsidP="00166B5E">
      <w:pPr>
        <w:spacing w:after="0"/>
        <w:rPr>
          <w:sz w:val="24"/>
        </w:rPr>
      </w:pPr>
    </w:p>
    <w:p w14:paraId="680F4D5B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2E179CB6" w14:textId="77777777" w:rsidR="00166B5E" w:rsidRDefault="00166B5E" w:rsidP="00166B5E">
      <w:pPr>
        <w:spacing w:after="0"/>
      </w:pPr>
      <w:r>
        <w:t>Monrovia, Liberia</w:t>
      </w:r>
    </w:p>
    <w:p w14:paraId="5AE3C73C" w14:textId="77777777" w:rsidR="00166B5E" w:rsidRDefault="00166B5E" w:rsidP="00166B5E">
      <w:pPr>
        <w:spacing w:after="0"/>
      </w:pPr>
    </w:p>
    <w:p w14:paraId="6F5F2FD2" w14:textId="77777777" w:rsidR="00166B5E" w:rsidRPr="00FF3C00" w:rsidRDefault="00166B5E" w:rsidP="00166B5E">
      <w:pPr>
        <w:spacing w:after="0"/>
        <w:rPr>
          <w:sz w:val="12"/>
        </w:rPr>
      </w:pPr>
    </w:p>
    <w:p w14:paraId="31BA8220" w14:textId="77777777" w:rsidR="00166B5E" w:rsidRPr="00FF3C00" w:rsidRDefault="00166B5E" w:rsidP="00166B5E">
      <w:pPr>
        <w:spacing w:after="0"/>
        <w:rPr>
          <w:sz w:val="22"/>
        </w:rPr>
      </w:pPr>
    </w:p>
    <w:p w14:paraId="5B1EE2C2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3BCB91AA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4AEE2436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2CF00F80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108F59D9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6676A415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7081BA0E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0B9FF3DD" w14:textId="77777777" w:rsidR="00166B5E" w:rsidRDefault="00166B5E" w:rsidP="00166B5E">
      <w:pPr>
        <w:jc w:val="both"/>
      </w:pPr>
    </w:p>
    <w:p w14:paraId="766B25F2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079BAC47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078441619"/>
          <w:placeholder>
            <w:docPart w:val="6386DA457F84468691E65814E0B392A4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7A2CE0E7" w14:textId="68B7C287" w:rsidR="00166B5E" w:rsidRDefault="00C237C6" w:rsidP="00166B5E">
      <w:pPr>
        <w:pStyle w:val="Title"/>
        <w:spacing w:before="0" w:after="720"/>
      </w:pPr>
      <w:r>
        <w:t>emmanuel</w:t>
      </w:r>
      <w:r w:rsidR="004E03C9">
        <w:t xml:space="preserve"> </w:t>
      </w:r>
      <w:r w:rsidR="00F9775A">
        <w:t xml:space="preserve">g. </w:t>
      </w:r>
      <w:r w:rsidR="004E03C9">
        <w:t>dennis</w:t>
      </w:r>
    </w:p>
    <w:p w14:paraId="26BCF834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3A8AA727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743B48D9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2166AA30" w14:textId="77777777" w:rsidR="00166B5E" w:rsidRPr="00562968" w:rsidRDefault="00166B5E" w:rsidP="00166B5E">
      <w:pPr>
        <w:spacing w:after="0"/>
        <w:rPr>
          <w:sz w:val="24"/>
        </w:rPr>
      </w:pPr>
    </w:p>
    <w:p w14:paraId="7A9BC8ED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457835F7" w14:textId="77777777" w:rsidR="00166B5E" w:rsidRDefault="00166B5E" w:rsidP="00166B5E">
      <w:pPr>
        <w:spacing w:after="0"/>
      </w:pPr>
      <w:r>
        <w:t>Monrovia, Liberia</w:t>
      </w:r>
    </w:p>
    <w:p w14:paraId="2FBB26F6" w14:textId="77777777" w:rsidR="00166B5E" w:rsidRDefault="00166B5E" w:rsidP="00166B5E">
      <w:pPr>
        <w:spacing w:after="0"/>
      </w:pPr>
    </w:p>
    <w:p w14:paraId="39D28A3A" w14:textId="77777777" w:rsidR="00166B5E" w:rsidRPr="00FF3C00" w:rsidRDefault="00166B5E" w:rsidP="00166B5E">
      <w:pPr>
        <w:spacing w:after="0"/>
        <w:rPr>
          <w:sz w:val="12"/>
        </w:rPr>
      </w:pPr>
    </w:p>
    <w:p w14:paraId="5D0DAB42" w14:textId="77777777" w:rsidR="00166B5E" w:rsidRPr="00FF3C00" w:rsidRDefault="00166B5E" w:rsidP="00166B5E">
      <w:pPr>
        <w:spacing w:after="0"/>
        <w:rPr>
          <w:sz w:val="22"/>
        </w:rPr>
      </w:pPr>
    </w:p>
    <w:p w14:paraId="706FFB29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69C2F24E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13033B39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7E03BFC3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70E095AC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72DACECF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4F3CC79F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76D6887A" w14:textId="77777777" w:rsidR="00166B5E" w:rsidRDefault="00166B5E" w:rsidP="00166B5E">
      <w:pPr>
        <w:jc w:val="both"/>
      </w:pPr>
    </w:p>
    <w:p w14:paraId="653451E1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233615A8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664466329"/>
          <w:placeholder>
            <w:docPart w:val="FF0E2026FF9546BB894797B33A5DA22E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6CE99D9A" w14:textId="29E59CA9" w:rsidR="00166B5E" w:rsidRDefault="00C237C6" w:rsidP="00166B5E">
      <w:pPr>
        <w:pStyle w:val="Title"/>
        <w:spacing w:before="0" w:after="720"/>
      </w:pPr>
      <w:r>
        <w:t xml:space="preserve">evelyne </w:t>
      </w:r>
      <w:r w:rsidR="00F9775A">
        <w:t xml:space="preserve">s. </w:t>
      </w:r>
      <w:r>
        <w:t>bleh</w:t>
      </w:r>
    </w:p>
    <w:p w14:paraId="59501966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70EB5304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0EDCAF0D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43343D18" w14:textId="77777777" w:rsidR="00166B5E" w:rsidRPr="00562968" w:rsidRDefault="00166B5E" w:rsidP="00166B5E">
      <w:pPr>
        <w:spacing w:after="0"/>
        <w:rPr>
          <w:sz w:val="24"/>
        </w:rPr>
      </w:pPr>
    </w:p>
    <w:p w14:paraId="4618A479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3A6A9F3B" w14:textId="77777777" w:rsidR="00166B5E" w:rsidRDefault="00166B5E" w:rsidP="00166B5E">
      <w:pPr>
        <w:spacing w:after="0"/>
      </w:pPr>
      <w:r>
        <w:t>Monrovia, Liberia</w:t>
      </w:r>
    </w:p>
    <w:p w14:paraId="276B7C24" w14:textId="77777777" w:rsidR="00166B5E" w:rsidRDefault="00166B5E" w:rsidP="00166B5E">
      <w:pPr>
        <w:spacing w:after="0"/>
      </w:pPr>
    </w:p>
    <w:p w14:paraId="61864585" w14:textId="77777777" w:rsidR="00166B5E" w:rsidRPr="00FF3C00" w:rsidRDefault="00166B5E" w:rsidP="00166B5E">
      <w:pPr>
        <w:spacing w:after="0"/>
        <w:rPr>
          <w:sz w:val="12"/>
        </w:rPr>
      </w:pPr>
    </w:p>
    <w:p w14:paraId="7725F45A" w14:textId="77777777" w:rsidR="00166B5E" w:rsidRPr="00FF3C00" w:rsidRDefault="00166B5E" w:rsidP="00166B5E">
      <w:pPr>
        <w:spacing w:after="0"/>
        <w:rPr>
          <w:sz w:val="22"/>
        </w:rPr>
      </w:pPr>
    </w:p>
    <w:p w14:paraId="061C1643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01B48B6D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7E8EBBAA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44C252DB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6DF17D30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645C8E46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4DCB0CBD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06558322" w14:textId="77777777" w:rsidR="00166B5E" w:rsidRDefault="00166B5E" w:rsidP="00166B5E">
      <w:pPr>
        <w:jc w:val="both"/>
      </w:pPr>
    </w:p>
    <w:p w14:paraId="4ABA0448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5D4313F3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276558195"/>
          <w:placeholder>
            <w:docPart w:val="1F76AD2FF41A4C77A44EE1AA55710687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71612A4A" w14:textId="7E298B8C" w:rsidR="00166B5E" w:rsidRDefault="00C237C6" w:rsidP="00166B5E">
      <w:pPr>
        <w:pStyle w:val="Title"/>
        <w:spacing w:before="0" w:after="720"/>
      </w:pPr>
      <w:r>
        <w:t>jerome korvah</w:t>
      </w:r>
    </w:p>
    <w:p w14:paraId="37A050FE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1C5000B5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4437F0D4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311EBD06" w14:textId="77777777" w:rsidR="00166B5E" w:rsidRPr="00562968" w:rsidRDefault="00166B5E" w:rsidP="00166B5E">
      <w:pPr>
        <w:spacing w:after="0"/>
        <w:rPr>
          <w:sz w:val="24"/>
        </w:rPr>
      </w:pPr>
    </w:p>
    <w:p w14:paraId="03465804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3CAB33D9" w14:textId="77777777" w:rsidR="00166B5E" w:rsidRDefault="00166B5E" w:rsidP="00166B5E">
      <w:pPr>
        <w:spacing w:after="0"/>
      </w:pPr>
      <w:r>
        <w:t>Monrovia, Liberia</w:t>
      </w:r>
    </w:p>
    <w:p w14:paraId="0EF0CDA0" w14:textId="77777777" w:rsidR="00166B5E" w:rsidRDefault="00166B5E" w:rsidP="00166B5E">
      <w:pPr>
        <w:spacing w:after="0"/>
      </w:pPr>
    </w:p>
    <w:p w14:paraId="470D29AC" w14:textId="77777777" w:rsidR="00166B5E" w:rsidRPr="00FF3C00" w:rsidRDefault="00166B5E" w:rsidP="00166B5E">
      <w:pPr>
        <w:spacing w:after="0"/>
        <w:rPr>
          <w:sz w:val="12"/>
        </w:rPr>
      </w:pPr>
    </w:p>
    <w:p w14:paraId="5F048E50" w14:textId="77777777" w:rsidR="00166B5E" w:rsidRPr="00FF3C00" w:rsidRDefault="00166B5E" w:rsidP="00166B5E">
      <w:pPr>
        <w:spacing w:after="0"/>
        <w:rPr>
          <w:sz w:val="22"/>
        </w:rPr>
      </w:pPr>
    </w:p>
    <w:p w14:paraId="4CD4834E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2E4CC8FD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0FBE24ED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0C9B468F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3BEE80BD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47CDB39E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39708FE3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52C75D5D" w14:textId="77777777" w:rsidR="00166B5E" w:rsidRDefault="00166B5E" w:rsidP="00166B5E">
      <w:pPr>
        <w:jc w:val="both"/>
      </w:pPr>
    </w:p>
    <w:p w14:paraId="591F22CA" w14:textId="77777777" w:rsidR="00166B5E" w:rsidRPr="003F36E1" w:rsidRDefault="00166B5E" w:rsidP="00166B5E">
      <w:pPr>
        <w:pStyle w:val="Subtitle"/>
      </w:pPr>
      <w:r>
        <w:lastRenderedPageBreak/>
        <w:t>Data analysis and Syndromic surveillance programming in R</w:t>
      </w:r>
    </w:p>
    <w:p w14:paraId="1A867208" w14:textId="77777777" w:rsidR="00166B5E" w:rsidRPr="00637172" w:rsidRDefault="00EE4D88" w:rsidP="00166B5E">
      <w:pPr>
        <w:pStyle w:val="Heading1"/>
        <w:spacing w:after="0"/>
      </w:pPr>
      <w:sdt>
        <w:sdtPr>
          <w:alias w:val="This certifies that:"/>
          <w:tag w:val="This certifies that:"/>
          <w:id w:val="-1346401548"/>
          <w:placeholder>
            <w:docPart w:val="1E6DAB10503A4D7183E59EF3FC783834"/>
          </w:placeholder>
          <w:temporary/>
          <w:showingPlcHdr/>
          <w15:appearance w15:val="hidden"/>
        </w:sdtPr>
        <w:sdtEndPr/>
        <w:sdtContent>
          <w:r w:rsidR="00166B5E" w:rsidRPr="00637172">
            <w:t>THIS CERTIFIES THAT</w:t>
          </w:r>
        </w:sdtContent>
      </w:sdt>
    </w:p>
    <w:p w14:paraId="32D15DCC" w14:textId="28D4477D" w:rsidR="00166B5E" w:rsidRDefault="005D50A0" w:rsidP="00166B5E">
      <w:pPr>
        <w:pStyle w:val="Title"/>
        <w:spacing w:before="0" w:after="720"/>
      </w:pPr>
      <w:r>
        <w:t xml:space="preserve">guankeyi </w:t>
      </w:r>
      <w:r w:rsidR="00F9775A">
        <w:t xml:space="preserve">chuchu </w:t>
      </w:r>
      <w:r>
        <w:t>guanbei</w:t>
      </w:r>
    </w:p>
    <w:p w14:paraId="25081A20" w14:textId="77777777" w:rsidR="00166B5E" w:rsidRPr="000D4580" w:rsidRDefault="00166B5E" w:rsidP="00166B5E">
      <w:pPr>
        <w:spacing w:after="0"/>
      </w:pPr>
      <w:r w:rsidRPr="000D4580">
        <w:t>has successfully completed the “</w:t>
      </w:r>
      <w:r>
        <w:t>Data Analysis and Syndromic Surveillance Programming in R”</w:t>
      </w:r>
      <w:r w:rsidRPr="000D4580">
        <w:t xml:space="preserve">, </w:t>
      </w:r>
    </w:p>
    <w:p w14:paraId="42DF0E3F" w14:textId="77777777" w:rsidR="00166B5E" w:rsidRPr="000D4580" w:rsidRDefault="00166B5E" w:rsidP="00166B5E">
      <w:pPr>
        <w:spacing w:after="0"/>
        <w:rPr>
          <w:sz w:val="24"/>
        </w:rPr>
      </w:pPr>
      <w:r w:rsidRPr="000D4580">
        <w:rPr>
          <w:sz w:val="24"/>
        </w:rPr>
        <w:t>hosted</w:t>
      </w:r>
      <w:r>
        <w:rPr>
          <w:sz w:val="24"/>
        </w:rPr>
        <w:t xml:space="preserve"> by</w:t>
      </w:r>
      <w:r w:rsidRPr="000D4580">
        <w:rPr>
          <w:sz w:val="24"/>
        </w:rPr>
        <w:t xml:space="preserve"> </w:t>
      </w:r>
      <w:r>
        <w:rPr>
          <w:sz w:val="24"/>
        </w:rPr>
        <w:t>USAID-DELTA Liberia</w:t>
      </w:r>
    </w:p>
    <w:p w14:paraId="023271D0" w14:textId="77777777" w:rsidR="00166B5E" w:rsidRDefault="00166B5E" w:rsidP="00166B5E">
      <w:pPr>
        <w:spacing w:after="0"/>
        <w:rPr>
          <w:sz w:val="24"/>
        </w:rPr>
      </w:pPr>
      <w:r w:rsidRPr="000D4580">
        <w:rPr>
          <w:sz w:val="24"/>
        </w:rPr>
        <w:t xml:space="preserve">and facilitated by </w:t>
      </w:r>
      <w:r>
        <w:rPr>
          <w:sz w:val="24"/>
        </w:rPr>
        <w:t>Nicholas Link</w:t>
      </w:r>
      <w:r w:rsidRPr="000D4580">
        <w:rPr>
          <w:sz w:val="24"/>
        </w:rPr>
        <w:t xml:space="preserve">. </w:t>
      </w:r>
    </w:p>
    <w:p w14:paraId="6444F3C1" w14:textId="77777777" w:rsidR="00166B5E" w:rsidRPr="00562968" w:rsidRDefault="00166B5E" w:rsidP="00166B5E">
      <w:pPr>
        <w:spacing w:after="0"/>
        <w:rPr>
          <w:sz w:val="24"/>
        </w:rPr>
      </w:pPr>
    </w:p>
    <w:p w14:paraId="44481FFD" w14:textId="77777777" w:rsidR="00166B5E" w:rsidRDefault="00166B5E" w:rsidP="00166B5E">
      <w:pPr>
        <w:spacing w:after="0"/>
      </w:pPr>
      <w:r>
        <w:t xml:space="preserve">9-13 </w:t>
      </w:r>
      <w:proofErr w:type="gramStart"/>
      <w:r>
        <w:t>December,</w:t>
      </w:r>
      <w:proofErr w:type="gramEnd"/>
      <w:r>
        <w:t xml:space="preserve"> 2024</w:t>
      </w:r>
    </w:p>
    <w:p w14:paraId="1DFFF478" w14:textId="77777777" w:rsidR="00166B5E" w:rsidRDefault="00166B5E" w:rsidP="00166B5E">
      <w:pPr>
        <w:spacing w:after="0"/>
      </w:pPr>
      <w:r>
        <w:t>Monrovia, Liberia</w:t>
      </w:r>
    </w:p>
    <w:p w14:paraId="7F5264F9" w14:textId="77777777" w:rsidR="00166B5E" w:rsidRDefault="00166B5E" w:rsidP="00166B5E">
      <w:pPr>
        <w:spacing w:after="0"/>
      </w:pPr>
    </w:p>
    <w:p w14:paraId="16F8AC4E" w14:textId="77777777" w:rsidR="00166B5E" w:rsidRPr="00FF3C00" w:rsidRDefault="00166B5E" w:rsidP="00166B5E">
      <w:pPr>
        <w:spacing w:after="0"/>
        <w:rPr>
          <w:sz w:val="12"/>
        </w:rPr>
      </w:pPr>
    </w:p>
    <w:p w14:paraId="5CF6EBF3" w14:textId="77777777" w:rsidR="00166B5E" w:rsidRPr="00FF3C00" w:rsidRDefault="00166B5E" w:rsidP="00166B5E">
      <w:pPr>
        <w:spacing w:after="0"/>
        <w:rPr>
          <w:sz w:val="22"/>
        </w:rPr>
      </w:pPr>
    </w:p>
    <w:p w14:paraId="07C6AB4A" w14:textId="77777777" w:rsidR="00166B5E" w:rsidRDefault="00166B5E" w:rsidP="00166B5E">
      <w:pPr>
        <w:spacing w:after="0"/>
      </w:pP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166B5E" w14:paraId="67CB873B" w14:textId="77777777" w:rsidTr="00060D91">
        <w:trPr>
          <w:trHeight w:val="576"/>
          <w:jc w:val="center"/>
        </w:trPr>
        <w:tc>
          <w:tcPr>
            <w:tcW w:w="3927" w:type="dxa"/>
            <w:vAlign w:val="bottom"/>
          </w:tcPr>
          <w:p w14:paraId="6BA5D979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  <w:rPr>
                <w:b/>
              </w:rPr>
            </w:pPr>
            <w:r>
              <w:rPr>
                <w:b/>
              </w:rPr>
              <w:t>Nicholas Link</w:t>
            </w:r>
          </w:p>
          <w:p w14:paraId="5494DB83" w14:textId="77777777" w:rsidR="00166B5E" w:rsidRDefault="00166B5E" w:rsidP="00060D91">
            <w:pPr>
              <w:pStyle w:val="Signature"/>
              <w:pBdr>
                <w:top w:val="single" w:sz="4" w:space="1" w:color="auto"/>
              </w:pBdr>
              <w:spacing w:after="0"/>
            </w:pPr>
            <w:r>
              <w:t>PhD Candidate</w:t>
            </w:r>
          </w:p>
          <w:p w14:paraId="6DB6016F" w14:textId="77777777" w:rsidR="00166B5E" w:rsidRPr="000D4580" w:rsidRDefault="00166B5E" w:rsidP="00060D91">
            <w:pPr>
              <w:pStyle w:val="Signature"/>
              <w:spacing w:after="0"/>
            </w:pPr>
            <w:r>
              <w:t>Harvard School of Public Health</w:t>
            </w:r>
          </w:p>
        </w:tc>
        <w:tc>
          <w:tcPr>
            <w:tcW w:w="2946" w:type="dxa"/>
            <w:vAlign w:val="bottom"/>
          </w:tcPr>
          <w:p w14:paraId="7A61FF26" w14:textId="77777777" w:rsidR="00166B5E" w:rsidRPr="00A91699" w:rsidRDefault="00166B5E" w:rsidP="00060D91">
            <w:pPr>
              <w:pStyle w:val="Seal"/>
              <w:jc w:val="both"/>
            </w:pPr>
          </w:p>
        </w:tc>
        <w:tc>
          <w:tcPr>
            <w:tcW w:w="3927" w:type="dxa"/>
            <w:vAlign w:val="bottom"/>
          </w:tcPr>
          <w:p w14:paraId="1C865084" w14:textId="77777777" w:rsidR="00166B5E" w:rsidRDefault="00166B5E" w:rsidP="00060D91">
            <w:pPr>
              <w:pStyle w:val="Signature"/>
              <w:spacing w:after="0"/>
            </w:pPr>
          </w:p>
        </w:tc>
      </w:tr>
    </w:tbl>
    <w:p w14:paraId="7FBD6161" w14:textId="02EB8D28" w:rsidR="00D47F75" w:rsidRDefault="00D47F75" w:rsidP="00166B5E">
      <w:pPr>
        <w:jc w:val="both"/>
      </w:pPr>
    </w:p>
    <w:sectPr w:rsidR="00D47F75" w:rsidSect="00F03457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 w:code="1"/>
      <w:pgMar w:top="2088" w:right="4320" w:bottom="1008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D3BFF" w14:textId="77777777" w:rsidR="0012496B" w:rsidRDefault="0012496B">
      <w:r>
        <w:separator/>
      </w:r>
    </w:p>
  </w:endnote>
  <w:endnote w:type="continuationSeparator" w:id="0">
    <w:p w14:paraId="0107950D" w14:textId="77777777" w:rsidR="0012496B" w:rsidRDefault="0012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6BE4" w14:textId="160BD1FE" w:rsidR="00D47F75" w:rsidRDefault="00D47F75" w:rsidP="00166B5E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DF5E3" w14:textId="77777777" w:rsidR="0012496B" w:rsidRDefault="0012496B">
      <w:r>
        <w:separator/>
      </w:r>
    </w:p>
  </w:footnote>
  <w:footnote w:type="continuationSeparator" w:id="0">
    <w:p w14:paraId="08733856" w14:textId="77777777" w:rsidR="0012496B" w:rsidRDefault="00124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22BF1" w14:textId="77777777" w:rsidR="000D4580" w:rsidRDefault="00EE4D88">
    <w:pPr>
      <w:pStyle w:val="Header"/>
    </w:pPr>
    <w:r>
      <w:rPr>
        <w:noProof/>
      </w:rPr>
      <w:pict w14:anchorId="0658AB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34610" o:spid="_x0000_s1029" type="#_x0000_t75" style="position:absolute;left:0;text-align:left;margin-left:0;margin-top:0;width:756.35pt;height:347.05pt;z-index:-251650048;mso-position-horizontal:center;mso-position-horizontal-relative:margin;mso-position-vertical:center;mso-position-vertical-relative:margin" o:allowincell="f">
          <v:imagedata r:id="rId1" o:title="Touch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27BC4" w14:textId="77777777" w:rsidR="00266D70" w:rsidRDefault="00EE4D88">
    <w:pPr>
      <w:pStyle w:val="Header"/>
    </w:pPr>
    <w:r>
      <w:rPr>
        <w:noProof/>
        <w:lang w:eastAsia="en-US"/>
      </w:rPr>
      <w:pict w14:anchorId="12BFA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34611" o:spid="_x0000_s1030" type="#_x0000_t75" style="position:absolute;left:0;text-align:left;margin-left:0;margin-top:0;width:756.35pt;height:347.05pt;z-index:-251649024;mso-position-horizontal:center;mso-position-horizontal-relative:margin;mso-position-vertical:center;mso-position-vertical-relative:margin" o:allowincell="f">
          <v:imagedata r:id="rId1" o:title="Touch2" gain="19661f" blacklevel="22938f"/>
          <w10:wrap anchorx="margin" anchory="margin"/>
        </v:shape>
      </w:pict>
    </w:r>
    <w:r w:rsidR="00D47F75"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5E4E2B3F" wp14:editId="77DE07C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9" name="Picture 9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2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E96D5" w14:textId="77777777" w:rsidR="00D47F75" w:rsidRDefault="00EE4D88">
    <w:pPr>
      <w:pStyle w:val="Header"/>
    </w:pPr>
    <w:r>
      <w:rPr>
        <w:noProof/>
        <w:lang w:eastAsia="en-US"/>
      </w:rPr>
      <w:pict w14:anchorId="1BDD02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0734609" o:spid="_x0000_s1028" type="#_x0000_t75" style="position:absolute;left:0;text-align:left;margin-left:0;margin-top:0;width:756.35pt;height:347.05pt;z-index:-251651072;mso-position-horizontal:center;mso-position-horizontal-relative:margin;mso-position-vertical:center;mso-position-vertical-relative:margin" o:allowincell="f">
          <v:imagedata r:id="rId1" o:title="Touch2" gain="19661f" blacklevel="22938f"/>
          <w10:wrap anchorx="margin" anchory="margin"/>
        </v:shape>
      </w:pict>
    </w:r>
    <w:r w:rsidR="00C92BE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B14026" wp14:editId="12F69D6B">
              <wp:simplePos x="0" y="0"/>
              <wp:positionH relativeFrom="margin">
                <wp:posOffset>-2162175</wp:posOffset>
              </wp:positionH>
              <wp:positionV relativeFrom="paragraph">
                <wp:posOffset>-325755</wp:posOffset>
              </wp:positionV>
              <wp:extent cx="8886825" cy="6657975"/>
              <wp:effectExtent l="19050" t="1905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86825" cy="6657975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00334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6CD735" id="Rectangle 2" o:spid="_x0000_s1026" style="position:absolute;margin-left:-170.25pt;margin-top:-25.65pt;width:699.75pt;height:524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" filled="f" strokecolor="#003348" strokeweight="3pt">
              <w10:wrap anchorx="margin"/>
            </v:rect>
          </w:pict>
        </mc:Fallback>
      </mc:AlternateContent>
    </w:r>
    <w:r w:rsidR="00C92BE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01BA69" wp14:editId="4F590BE3">
              <wp:simplePos x="0" y="0"/>
              <wp:positionH relativeFrom="margin">
                <wp:align>center</wp:align>
              </wp:positionH>
              <wp:positionV relativeFrom="paragraph">
                <wp:posOffset>-478155</wp:posOffset>
              </wp:positionV>
              <wp:extent cx="9201150" cy="6972300"/>
              <wp:effectExtent l="38100" t="38100" r="38100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01150" cy="6972300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334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975958" id="Rectangle 1" o:spid="_x0000_s1026" style="position:absolute;margin-left:0;margin-top:-37.65pt;width:724.5pt;height:54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" filled="f" strokecolor="#003348" strokeweight="6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600803">
    <w:abstractNumId w:val="9"/>
  </w:num>
  <w:num w:numId="2" w16cid:durableId="1023558244">
    <w:abstractNumId w:val="7"/>
  </w:num>
  <w:num w:numId="3" w16cid:durableId="391544379">
    <w:abstractNumId w:val="6"/>
  </w:num>
  <w:num w:numId="4" w16cid:durableId="357198184">
    <w:abstractNumId w:val="5"/>
  </w:num>
  <w:num w:numId="5" w16cid:durableId="779228645">
    <w:abstractNumId w:val="4"/>
  </w:num>
  <w:num w:numId="6" w16cid:durableId="79064425">
    <w:abstractNumId w:val="8"/>
  </w:num>
  <w:num w:numId="7" w16cid:durableId="169293075">
    <w:abstractNumId w:val="3"/>
  </w:num>
  <w:num w:numId="8" w16cid:durableId="1423914668">
    <w:abstractNumId w:val="2"/>
  </w:num>
  <w:num w:numId="9" w16cid:durableId="1777093676">
    <w:abstractNumId w:val="1"/>
  </w:num>
  <w:num w:numId="10" w16cid:durableId="5222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A"/>
    <w:rsid w:val="00015A24"/>
    <w:rsid w:val="0004165D"/>
    <w:rsid w:val="0005145F"/>
    <w:rsid w:val="00051A41"/>
    <w:rsid w:val="00053FAA"/>
    <w:rsid w:val="0005791B"/>
    <w:rsid w:val="00097672"/>
    <w:rsid w:val="000D4580"/>
    <w:rsid w:val="000D4F0E"/>
    <w:rsid w:val="0012496B"/>
    <w:rsid w:val="001463ED"/>
    <w:rsid w:val="00150073"/>
    <w:rsid w:val="00166B5E"/>
    <w:rsid w:val="001B7F77"/>
    <w:rsid w:val="00202090"/>
    <w:rsid w:val="00210583"/>
    <w:rsid w:val="00233C21"/>
    <w:rsid w:val="00266D70"/>
    <w:rsid w:val="002730A6"/>
    <w:rsid w:val="00282D75"/>
    <w:rsid w:val="002B0A3C"/>
    <w:rsid w:val="002D69D3"/>
    <w:rsid w:val="002D7529"/>
    <w:rsid w:val="002E05B8"/>
    <w:rsid w:val="002F28D6"/>
    <w:rsid w:val="00372E26"/>
    <w:rsid w:val="00383A71"/>
    <w:rsid w:val="003C364E"/>
    <w:rsid w:val="003C4774"/>
    <w:rsid w:val="003E56A7"/>
    <w:rsid w:val="003F36E1"/>
    <w:rsid w:val="003F7405"/>
    <w:rsid w:val="00437082"/>
    <w:rsid w:val="004411C1"/>
    <w:rsid w:val="0044577B"/>
    <w:rsid w:val="00454671"/>
    <w:rsid w:val="0046494F"/>
    <w:rsid w:val="004732CA"/>
    <w:rsid w:val="004A7938"/>
    <w:rsid w:val="004B3DB5"/>
    <w:rsid w:val="004C5DE1"/>
    <w:rsid w:val="004D3F07"/>
    <w:rsid w:val="004E03C9"/>
    <w:rsid w:val="00500E36"/>
    <w:rsid w:val="00501DB8"/>
    <w:rsid w:val="00520BAD"/>
    <w:rsid w:val="005253ED"/>
    <w:rsid w:val="00562968"/>
    <w:rsid w:val="005D50A0"/>
    <w:rsid w:val="006038C7"/>
    <w:rsid w:val="00637172"/>
    <w:rsid w:val="00641DB0"/>
    <w:rsid w:val="00662788"/>
    <w:rsid w:val="0068461E"/>
    <w:rsid w:val="0070422D"/>
    <w:rsid w:val="007661AA"/>
    <w:rsid w:val="0078066C"/>
    <w:rsid w:val="007A0C75"/>
    <w:rsid w:val="007A7E8A"/>
    <w:rsid w:val="007C7E58"/>
    <w:rsid w:val="008170C4"/>
    <w:rsid w:val="008344F4"/>
    <w:rsid w:val="008773EB"/>
    <w:rsid w:val="00880B48"/>
    <w:rsid w:val="00890EFE"/>
    <w:rsid w:val="00904A70"/>
    <w:rsid w:val="00905B49"/>
    <w:rsid w:val="00945CB0"/>
    <w:rsid w:val="00954B95"/>
    <w:rsid w:val="00965569"/>
    <w:rsid w:val="009E0F46"/>
    <w:rsid w:val="009E3962"/>
    <w:rsid w:val="009E708F"/>
    <w:rsid w:val="00A26F77"/>
    <w:rsid w:val="00A4426B"/>
    <w:rsid w:val="00A91699"/>
    <w:rsid w:val="00AB3836"/>
    <w:rsid w:val="00AC5AB3"/>
    <w:rsid w:val="00B07762"/>
    <w:rsid w:val="00B22066"/>
    <w:rsid w:val="00B23497"/>
    <w:rsid w:val="00B3168D"/>
    <w:rsid w:val="00B44C4E"/>
    <w:rsid w:val="00B461F5"/>
    <w:rsid w:val="00B512A8"/>
    <w:rsid w:val="00B642D8"/>
    <w:rsid w:val="00B726B5"/>
    <w:rsid w:val="00B72D2B"/>
    <w:rsid w:val="00B777B8"/>
    <w:rsid w:val="00B90141"/>
    <w:rsid w:val="00B92281"/>
    <w:rsid w:val="00BB1128"/>
    <w:rsid w:val="00C237C6"/>
    <w:rsid w:val="00C43412"/>
    <w:rsid w:val="00C92BEA"/>
    <w:rsid w:val="00C94BF3"/>
    <w:rsid w:val="00C969A8"/>
    <w:rsid w:val="00D13C95"/>
    <w:rsid w:val="00D30EF8"/>
    <w:rsid w:val="00D47F75"/>
    <w:rsid w:val="00D814D7"/>
    <w:rsid w:val="00D861B9"/>
    <w:rsid w:val="00DC101F"/>
    <w:rsid w:val="00DD6241"/>
    <w:rsid w:val="00DE19A6"/>
    <w:rsid w:val="00DF2C35"/>
    <w:rsid w:val="00E15617"/>
    <w:rsid w:val="00EA142A"/>
    <w:rsid w:val="00F03457"/>
    <w:rsid w:val="00F40D8E"/>
    <w:rsid w:val="00F4711F"/>
    <w:rsid w:val="00F82E68"/>
    <w:rsid w:val="00F850E4"/>
    <w:rsid w:val="00F93683"/>
    <w:rsid w:val="00F9775A"/>
    <w:rsid w:val="00FE7841"/>
    <w:rsid w:val="00FF3C00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38E0BC"/>
  <w15:chartTrackingRefBased/>
  <w15:docId w15:val="{C049BEC2-4E1A-4008-AF8F-8D1F8A6B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h4\AppData\Roaming\Microsoft\Templates\Diploma%20certificat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E92CCB37A74C54B4BE23907DDA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C58C-AB27-4F08-9F9C-C23A34786D74}"/>
      </w:docPartPr>
      <w:docPartBody>
        <w:p w:rsidR="000D6FC9" w:rsidRDefault="007F0A94">
          <w:pPr>
            <w:pStyle w:val="00E92CCB37A74C54B4BE23907DDA9AB2"/>
          </w:pPr>
          <w:r w:rsidRPr="00637172">
            <w:t>THIS CERTIFIES THAT</w:t>
          </w:r>
        </w:p>
      </w:docPartBody>
    </w:docPart>
    <w:docPart>
      <w:docPartPr>
        <w:name w:val="547096E065D2402982EDCCF0DAFB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CD37F-6E26-4D93-86BD-2A171CE9A858}"/>
      </w:docPartPr>
      <w:docPartBody>
        <w:p w:rsidR="00812882" w:rsidRDefault="0030770B" w:rsidP="0030770B">
          <w:pPr>
            <w:pStyle w:val="547096E065D2402982EDCCF0DAFB0003"/>
          </w:pPr>
          <w:r w:rsidRPr="00637172">
            <w:t>THIS CERTIFIES THAT</w:t>
          </w:r>
        </w:p>
      </w:docPartBody>
    </w:docPart>
    <w:docPart>
      <w:docPartPr>
        <w:name w:val="DB7E7DB0E49840408DFABC3042E8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946C-011F-43A2-A223-4E27C9628DCA}"/>
      </w:docPartPr>
      <w:docPartBody>
        <w:p w:rsidR="00812882" w:rsidRDefault="0030770B" w:rsidP="0030770B">
          <w:pPr>
            <w:pStyle w:val="DB7E7DB0E49840408DFABC3042E8FB87"/>
          </w:pPr>
          <w:r w:rsidRPr="00637172">
            <w:t>THIS CERTIFIES THAT</w:t>
          </w:r>
        </w:p>
      </w:docPartBody>
    </w:docPart>
    <w:docPart>
      <w:docPartPr>
        <w:name w:val="65BED304551F472481DDE68059A01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9F23-2449-4F3D-B68F-DAE762551C57}"/>
      </w:docPartPr>
      <w:docPartBody>
        <w:p w:rsidR="00812882" w:rsidRDefault="0030770B" w:rsidP="0030770B">
          <w:pPr>
            <w:pStyle w:val="65BED304551F472481DDE68059A01AD4"/>
          </w:pPr>
          <w:r w:rsidRPr="00637172">
            <w:t>THIS CERTIFIES THAT</w:t>
          </w:r>
        </w:p>
      </w:docPartBody>
    </w:docPart>
    <w:docPart>
      <w:docPartPr>
        <w:name w:val="02FAE52E04344126B3D397230A66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8B37-129D-4E1F-8BC7-3E85FA3D4EBC}"/>
      </w:docPartPr>
      <w:docPartBody>
        <w:p w:rsidR="00812882" w:rsidRDefault="0030770B" w:rsidP="0030770B">
          <w:pPr>
            <w:pStyle w:val="02FAE52E04344126B3D397230A66B4DD"/>
          </w:pPr>
          <w:r w:rsidRPr="00637172">
            <w:t>THIS CERTIFIES THAT</w:t>
          </w:r>
        </w:p>
      </w:docPartBody>
    </w:docPart>
    <w:docPart>
      <w:docPartPr>
        <w:name w:val="D8CD760FC9DE4EA7B11E0FF8C56F5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36B5-C198-42B0-9D45-EAFF6E4E8127}"/>
      </w:docPartPr>
      <w:docPartBody>
        <w:p w:rsidR="00812882" w:rsidRDefault="0030770B" w:rsidP="0030770B">
          <w:pPr>
            <w:pStyle w:val="D8CD760FC9DE4EA7B11E0FF8C56F58A8"/>
          </w:pPr>
          <w:r w:rsidRPr="00637172">
            <w:t>THIS CERTIFIES THAT</w:t>
          </w:r>
        </w:p>
      </w:docPartBody>
    </w:docPart>
    <w:docPart>
      <w:docPartPr>
        <w:name w:val="9CB055CFC65F46E98349F94ED49E2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C957-731C-40F0-B740-2BEB3B2567F9}"/>
      </w:docPartPr>
      <w:docPartBody>
        <w:p w:rsidR="00812882" w:rsidRDefault="0030770B" w:rsidP="0030770B">
          <w:pPr>
            <w:pStyle w:val="9CB055CFC65F46E98349F94ED49E2690"/>
          </w:pPr>
          <w:r w:rsidRPr="00637172">
            <w:t>THIS CERTIFIES THAT</w:t>
          </w:r>
        </w:p>
      </w:docPartBody>
    </w:docPart>
    <w:docPart>
      <w:docPartPr>
        <w:name w:val="E7DEE66BFBE542A68DCCA236570E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DBBED-D0EE-4B89-AB56-82B6213A7E63}"/>
      </w:docPartPr>
      <w:docPartBody>
        <w:p w:rsidR="00812882" w:rsidRDefault="0030770B" w:rsidP="0030770B">
          <w:pPr>
            <w:pStyle w:val="E7DEE66BFBE542A68DCCA236570ECC19"/>
          </w:pPr>
          <w:r w:rsidRPr="00637172">
            <w:t>THIS CERTIFIES THAT</w:t>
          </w:r>
        </w:p>
      </w:docPartBody>
    </w:docPart>
    <w:docPart>
      <w:docPartPr>
        <w:name w:val="6386DA457F84468691E65814E0B3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244A9-F1AE-44D3-B66D-E04685124B84}"/>
      </w:docPartPr>
      <w:docPartBody>
        <w:p w:rsidR="00812882" w:rsidRDefault="0030770B" w:rsidP="0030770B">
          <w:pPr>
            <w:pStyle w:val="6386DA457F84468691E65814E0B392A4"/>
          </w:pPr>
          <w:r w:rsidRPr="00637172">
            <w:t>THIS CERTIFIES THAT</w:t>
          </w:r>
        </w:p>
      </w:docPartBody>
    </w:docPart>
    <w:docPart>
      <w:docPartPr>
        <w:name w:val="FF0E2026FF9546BB894797B33A5D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FEC7B-9DCB-4D4E-844C-F320A13FED40}"/>
      </w:docPartPr>
      <w:docPartBody>
        <w:p w:rsidR="00812882" w:rsidRDefault="0030770B" w:rsidP="0030770B">
          <w:pPr>
            <w:pStyle w:val="FF0E2026FF9546BB894797B33A5DA22E"/>
          </w:pPr>
          <w:r w:rsidRPr="00637172">
            <w:t>THIS CERTIFIES THAT</w:t>
          </w:r>
        </w:p>
      </w:docPartBody>
    </w:docPart>
    <w:docPart>
      <w:docPartPr>
        <w:name w:val="1F76AD2FF41A4C77A44EE1AA55710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7CF9-5D47-4509-AD07-5FDABF8245DE}"/>
      </w:docPartPr>
      <w:docPartBody>
        <w:p w:rsidR="00812882" w:rsidRDefault="0030770B" w:rsidP="0030770B">
          <w:pPr>
            <w:pStyle w:val="1F76AD2FF41A4C77A44EE1AA55710687"/>
          </w:pPr>
          <w:r w:rsidRPr="00637172">
            <w:t>THIS CERTIFIES THAT</w:t>
          </w:r>
        </w:p>
      </w:docPartBody>
    </w:docPart>
    <w:docPart>
      <w:docPartPr>
        <w:name w:val="1E6DAB10503A4D7183E59EF3FC78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455D-8472-46DE-B451-0A4189305CDD}"/>
      </w:docPartPr>
      <w:docPartBody>
        <w:p w:rsidR="00812882" w:rsidRDefault="0030770B" w:rsidP="0030770B">
          <w:pPr>
            <w:pStyle w:val="1E6DAB10503A4D7183E59EF3FC783834"/>
          </w:pPr>
          <w:r w:rsidRPr="00637172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80"/>
    <w:rsid w:val="000D6FC9"/>
    <w:rsid w:val="0030770B"/>
    <w:rsid w:val="003162DB"/>
    <w:rsid w:val="003C4774"/>
    <w:rsid w:val="007661AA"/>
    <w:rsid w:val="007A0C75"/>
    <w:rsid w:val="007F0A94"/>
    <w:rsid w:val="00812882"/>
    <w:rsid w:val="00945713"/>
    <w:rsid w:val="00A4426B"/>
    <w:rsid w:val="00A81B80"/>
    <w:rsid w:val="00B319DB"/>
    <w:rsid w:val="00D13C95"/>
    <w:rsid w:val="00D1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eastAsia="ja-JP"/>
    </w:rPr>
  </w:style>
  <w:style w:type="paragraph" w:customStyle="1" w:styleId="00E92CCB37A74C54B4BE23907DDA9AB2">
    <w:name w:val="00E92CCB37A74C54B4BE23907DDA9AB2"/>
  </w:style>
  <w:style w:type="paragraph" w:customStyle="1" w:styleId="547096E065D2402982EDCCF0DAFB0003">
    <w:name w:val="547096E065D2402982EDCCF0DAFB0003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7E7DB0E49840408DFABC3042E8FB87">
    <w:name w:val="DB7E7DB0E49840408DFABC3042E8FB87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BED304551F472481DDE68059A01AD4">
    <w:name w:val="65BED304551F472481DDE68059A01AD4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AE52E04344126B3D397230A66B4DD">
    <w:name w:val="02FAE52E04344126B3D397230A66B4DD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CD760FC9DE4EA7B11E0FF8C56F58A8">
    <w:name w:val="D8CD760FC9DE4EA7B11E0FF8C56F58A8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B055CFC65F46E98349F94ED49E2690">
    <w:name w:val="9CB055CFC65F46E98349F94ED49E2690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EE66BFBE542A68DCCA236570ECC19">
    <w:name w:val="E7DEE66BFBE542A68DCCA236570ECC19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86DA457F84468691E65814E0B392A4">
    <w:name w:val="6386DA457F84468691E65814E0B392A4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0E2026FF9546BB894797B33A5DA22E">
    <w:name w:val="FF0E2026FF9546BB894797B33A5DA22E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76AD2FF41A4C77A44EE1AA55710687">
    <w:name w:val="1F76AD2FF41A4C77A44EE1AA55710687"/>
    <w:rsid w:val="003077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6DAB10503A4D7183E59EF3FC783834">
    <w:name w:val="1E6DAB10503A4D7183E59EF3FC783834"/>
    <w:rsid w:val="0030770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1C9B-8942-4F65-AF0B-D119A016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certificate(2)</Template>
  <TotalTime>0</TotalTime>
  <Pages>12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Gauthier, Bethany Lynn</dc:creator>
  <cp:lastModifiedBy>Link, Nick</cp:lastModifiedBy>
  <cp:revision>2</cp:revision>
  <cp:lastPrinted>2024-12-04T17:32:00Z</cp:lastPrinted>
  <dcterms:created xsi:type="dcterms:W3CDTF">2024-12-13T09:56:00Z</dcterms:created>
  <dcterms:modified xsi:type="dcterms:W3CDTF">2024-12-13T09:56:00Z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